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90"/>
        <w:gridCol w:w="720"/>
        <w:gridCol w:w="7236"/>
      </w:tblGrid>
      <w:tr w:rsidR="000334C1" w:rsidRPr="00EC0F79" w14:paraId="43FEEB86" w14:textId="77777777" w:rsidTr="004C3535">
        <w:trPr>
          <w:trHeight w:val="540"/>
        </w:trPr>
        <w:tc>
          <w:tcPr>
            <w:tcW w:w="540" w:type="dxa"/>
            <w:gridSpan w:val="3"/>
          </w:tcPr>
          <w:p w14:paraId="4F1D9D2A" w14:textId="36261E84" w:rsidR="000334C1" w:rsidRDefault="000334C1"/>
        </w:tc>
        <w:sdt>
          <w:sdtPr>
            <w:id w:val="-824886985"/>
            <w:placeholder>
              <w:docPart w:val="197B6A7C96F144ACB185C6A250A0AA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14:paraId="3E23361D" w14:textId="77777777"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60" w:type="dxa"/>
            <w:gridSpan w:val="2"/>
          </w:tcPr>
          <w:p w14:paraId="67DFD8EA" w14:textId="77777777" w:rsidR="000334C1" w:rsidRDefault="000334C1"/>
        </w:tc>
        <w:tc>
          <w:tcPr>
            <w:tcW w:w="720" w:type="dxa"/>
            <w:vMerge w:val="restart"/>
          </w:tcPr>
          <w:p w14:paraId="119175CF" w14:textId="34225226" w:rsidR="000334C1" w:rsidRDefault="000334C1" w:rsidP="004A28EA"/>
        </w:tc>
        <w:tc>
          <w:tcPr>
            <w:tcW w:w="7236" w:type="dxa"/>
            <w:vMerge w:val="restart"/>
          </w:tcPr>
          <w:p w14:paraId="14612FCA" w14:textId="6954F2AC" w:rsidR="000334C1" w:rsidRPr="000334C1" w:rsidRDefault="00F573E2" w:rsidP="002E7306">
            <w:pPr>
              <w:pStyle w:val="Title"/>
              <w:rPr>
                <w:lang w:val="it-IT"/>
              </w:rPr>
            </w:pPr>
            <w:r>
              <w:t>Julie Lam</w:t>
            </w:r>
          </w:p>
          <w:p w14:paraId="2360294A" w14:textId="4A29972B" w:rsidR="000334C1" w:rsidRPr="007E2D64" w:rsidRDefault="00F573E2" w:rsidP="00292774">
            <w:pPr>
              <w:pStyle w:val="Subtitle"/>
              <w:rPr>
                <w:sz w:val="36"/>
                <w:szCs w:val="36"/>
                <w:lang w:val="it-IT"/>
              </w:rPr>
            </w:pPr>
            <w:r w:rsidRPr="007E2D64">
              <w:rPr>
                <w:sz w:val="36"/>
                <w:szCs w:val="36"/>
              </w:rPr>
              <w:t>Software Developer</w:t>
            </w:r>
            <w:r w:rsidR="00EA4A7C" w:rsidRPr="007E2D64">
              <w:rPr>
                <w:sz w:val="36"/>
                <w:szCs w:val="36"/>
              </w:rPr>
              <w:t xml:space="preserve"> </w:t>
            </w:r>
          </w:p>
          <w:p w14:paraId="3B1CD31A" w14:textId="389923D7" w:rsidR="000334C1" w:rsidRPr="007E2D64" w:rsidRDefault="00292774" w:rsidP="00EC0F79">
            <w:pPr>
              <w:pStyle w:val="Heading1"/>
              <w:rPr>
                <w:sz w:val="36"/>
                <w:szCs w:val="36"/>
              </w:rPr>
            </w:pPr>
            <w:r w:rsidRPr="007E2D64">
              <w:rPr>
                <w:sz w:val="36"/>
                <w:szCs w:val="36"/>
              </w:rPr>
              <w:t>projects</w:t>
            </w:r>
          </w:p>
          <w:p w14:paraId="07A875F5" w14:textId="612B3994" w:rsidR="000334C1" w:rsidRPr="00E92C5C" w:rsidRDefault="009B5760" w:rsidP="009223AA">
            <w:pPr>
              <w:pStyle w:val="Heading2"/>
              <w:rPr>
                <w:sz w:val="24"/>
                <w:szCs w:val="24"/>
              </w:rPr>
            </w:pPr>
            <w:r w:rsidRPr="00E92C5C">
              <w:rPr>
                <w:sz w:val="24"/>
                <w:szCs w:val="24"/>
              </w:rPr>
              <w:t>‘Max’s Homemade Cupcakes’ E-Commerce Website</w:t>
            </w:r>
            <w:r w:rsidR="00342068" w:rsidRPr="00E92C5C">
              <w:rPr>
                <w:noProof/>
                <w:sz w:val="24"/>
                <w:szCs w:val="24"/>
              </w:rPr>
              <w:t xml:space="preserve"> </w:t>
            </w:r>
          </w:p>
          <w:p w14:paraId="5B34EB37" w14:textId="34E00A4E" w:rsidR="001B66ED" w:rsidRPr="00E92C5C" w:rsidRDefault="00956B4C" w:rsidP="00EC0F79">
            <w:r w:rsidRPr="00E92C5C">
              <w:t xml:space="preserve">Inspired by the </w:t>
            </w:r>
            <w:r w:rsidR="001C043B" w:rsidRPr="00E92C5C">
              <w:t xml:space="preserve">TV series “Two Broke Girls”, this dessert store </w:t>
            </w:r>
            <w:r w:rsidR="00421A49" w:rsidRPr="00E92C5C">
              <w:t>is developed with HTML, CSS</w:t>
            </w:r>
            <w:r w:rsidR="00530CA2" w:rsidRPr="00E92C5C">
              <w:t>, Bootstrap, and JavaScript.</w:t>
            </w:r>
            <w:r w:rsidR="00421A49" w:rsidRPr="00E92C5C">
              <w:t xml:space="preserve"> </w:t>
            </w:r>
            <w:r w:rsidR="00530CA2" w:rsidRPr="00E92C5C">
              <w:t xml:space="preserve">It </w:t>
            </w:r>
            <w:r w:rsidR="00A75AA3" w:rsidRPr="00E92C5C">
              <w:t>provides</w:t>
            </w:r>
            <w:r w:rsidR="007E5281" w:rsidRPr="00E92C5C">
              <w:t xml:space="preserve"> users the following </w:t>
            </w:r>
            <w:r w:rsidR="001B66ED" w:rsidRPr="00E92C5C">
              <w:t xml:space="preserve">functionalities: </w:t>
            </w:r>
          </w:p>
          <w:p w14:paraId="64C1F91D" w14:textId="250569CA" w:rsidR="000334C1" w:rsidRPr="00E92C5C" w:rsidRDefault="007E5281" w:rsidP="00736586">
            <w:pPr>
              <w:pStyle w:val="ListParagraph"/>
              <w:numPr>
                <w:ilvl w:val="0"/>
                <w:numId w:val="6"/>
              </w:numPr>
            </w:pPr>
            <w:r w:rsidRPr="00E92C5C">
              <w:t xml:space="preserve">Add </w:t>
            </w:r>
            <w:r w:rsidR="00237EBF" w:rsidRPr="00E92C5C">
              <w:t>select items to the cart</w:t>
            </w:r>
            <w:r w:rsidR="00A13C16" w:rsidRPr="00E92C5C">
              <w:t xml:space="preserve"> </w:t>
            </w:r>
          </w:p>
          <w:p w14:paraId="199B9D77" w14:textId="0250EDA9" w:rsidR="00736586" w:rsidRPr="00E92C5C" w:rsidRDefault="00736586" w:rsidP="00736586">
            <w:pPr>
              <w:pStyle w:val="ListParagraph"/>
              <w:numPr>
                <w:ilvl w:val="0"/>
                <w:numId w:val="6"/>
              </w:numPr>
            </w:pPr>
            <w:r w:rsidRPr="00E92C5C">
              <w:t xml:space="preserve">Search </w:t>
            </w:r>
            <w:r w:rsidR="00237EBF" w:rsidRPr="00E92C5C">
              <w:t>store items via name</w:t>
            </w:r>
            <w:r w:rsidRPr="00E92C5C">
              <w:t xml:space="preserve"> </w:t>
            </w:r>
          </w:p>
          <w:p w14:paraId="619649BD" w14:textId="2FB44269" w:rsidR="00736586" w:rsidRPr="00E92C5C" w:rsidRDefault="00695C27" w:rsidP="00736586">
            <w:pPr>
              <w:pStyle w:val="ListParagraph"/>
              <w:numPr>
                <w:ilvl w:val="0"/>
                <w:numId w:val="6"/>
              </w:numPr>
            </w:pPr>
            <w:r w:rsidRPr="00E92C5C">
              <w:t xml:space="preserve">Filter </w:t>
            </w:r>
            <w:r w:rsidR="00237EBF" w:rsidRPr="00E92C5C">
              <w:t>store items based on c</w:t>
            </w:r>
            <w:r w:rsidRPr="00E92C5C">
              <w:t xml:space="preserve">ategories </w:t>
            </w:r>
          </w:p>
          <w:p w14:paraId="3FABDB03" w14:textId="77777777" w:rsidR="00956B4C" w:rsidRPr="00E92C5C" w:rsidRDefault="00956B4C" w:rsidP="00EC0F79">
            <w:pPr>
              <w:rPr>
                <w:lang w:val="it-IT"/>
              </w:rPr>
            </w:pPr>
          </w:p>
          <w:p w14:paraId="1AC4878D" w14:textId="5ACE3D7B" w:rsidR="000334C1" w:rsidRPr="005B5B41" w:rsidRDefault="00A74D1E" w:rsidP="00EA4A7C">
            <w:pPr>
              <w:pStyle w:val="Heading2"/>
              <w:rPr>
                <w:sz w:val="24"/>
                <w:szCs w:val="24"/>
              </w:rPr>
            </w:pPr>
            <w:r w:rsidRPr="005B5B41">
              <w:rPr>
                <w:sz w:val="24"/>
                <w:szCs w:val="24"/>
              </w:rPr>
              <w:t xml:space="preserve">Order Management </w:t>
            </w:r>
            <w:r w:rsidR="00EA4A7C" w:rsidRPr="005B5B41">
              <w:rPr>
                <w:sz w:val="24"/>
                <w:szCs w:val="24"/>
              </w:rPr>
              <w:t xml:space="preserve">System </w:t>
            </w:r>
          </w:p>
          <w:p w14:paraId="0090F1E9" w14:textId="6827E960" w:rsidR="000334C1" w:rsidRPr="005B5B41" w:rsidRDefault="00BF2F24" w:rsidP="00D95726">
            <w:r w:rsidRPr="005B5B41">
              <w:t xml:space="preserve">A </w:t>
            </w:r>
            <w:r w:rsidR="002D45C0" w:rsidRPr="005B5B41">
              <w:t xml:space="preserve">multi-layered </w:t>
            </w:r>
            <w:r w:rsidR="00DF1795" w:rsidRPr="005B5B41">
              <w:t>designed application</w:t>
            </w:r>
            <w:r w:rsidR="009C1B86" w:rsidRPr="005B5B41">
              <w:t xml:space="preserve"> that </w:t>
            </w:r>
            <w:r w:rsidR="00226EFB" w:rsidRPr="005B5B41">
              <w:t xml:space="preserve">segregates the presentation, </w:t>
            </w:r>
            <w:r w:rsidR="00CD798B" w:rsidRPr="005B5B41">
              <w:t>application,</w:t>
            </w:r>
            <w:r w:rsidR="00226EFB" w:rsidRPr="005B5B41">
              <w:t xml:space="preserve"> and data layer. </w:t>
            </w:r>
            <w:r w:rsidR="00CD798B" w:rsidRPr="005B5B41">
              <w:t>This program</w:t>
            </w:r>
            <w:r w:rsidR="00A75AA3" w:rsidRPr="005B5B41">
              <w:t xml:space="preserve"> is developed </w:t>
            </w:r>
            <w:r w:rsidR="00F31D84" w:rsidRPr="005B5B41">
              <w:t xml:space="preserve">in C# using the WPF framework. </w:t>
            </w:r>
            <w:r w:rsidR="00CD798B" w:rsidRPr="005B5B41">
              <w:t xml:space="preserve"> </w:t>
            </w:r>
            <w:r w:rsidR="004A5000" w:rsidRPr="005B5B41">
              <w:t xml:space="preserve">It </w:t>
            </w:r>
            <w:r w:rsidR="00CD798B" w:rsidRPr="005B5B41">
              <w:t>provides</w:t>
            </w:r>
            <w:r w:rsidR="004A5000" w:rsidRPr="005B5B41">
              <w:t xml:space="preserve"> users</w:t>
            </w:r>
            <w:r w:rsidR="00CD798B" w:rsidRPr="005B5B41">
              <w:t xml:space="preserve"> the following functionalities: </w:t>
            </w:r>
          </w:p>
          <w:p w14:paraId="1EAFBAA9" w14:textId="499DA61F" w:rsidR="0016600A" w:rsidRPr="005B5B41" w:rsidRDefault="004A5000" w:rsidP="00CD798B">
            <w:pPr>
              <w:pStyle w:val="ListParagraph"/>
              <w:numPr>
                <w:ilvl w:val="0"/>
                <w:numId w:val="7"/>
              </w:numPr>
              <w:rPr>
                <w:lang w:val="it-IT"/>
              </w:rPr>
            </w:pPr>
            <w:r w:rsidRPr="005B5B41">
              <w:rPr>
                <w:lang w:val="it-IT"/>
              </w:rPr>
              <w:t>A</w:t>
            </w:r>
            <w:r w:rsidR="006B022C" w:rsidRPr="005B5B41">
              <w:rPr>
                <w:lang w:val="it-IT"/>
              </w:rPr>
              <w:t xml:space="preserve">ble to view history of orders, </w:t>
            </w:r>
            <w:r w:rsidR="005E3277" w:rsidRPr="005B5B41">
              <w:rPr>
                <w:lang w:val="it-IT"/>
              </w:rPr>
              <w:t>create an order</w:t>
            </w:r>
            <w:r w:rsidR="0079244A" w:rsidRPr="005B5B41">
              <w:rPr>
                <w:lang w:val="it-IT"/>
              </w:rPr>
              <w:t xml:space="preserve"> </w:t>
            </w:r>
            <w:r w:rsidR="0009797B" w:rsidRPr="005B5B41">
              <w:rPr>
                <w:lang w:val="it-IT"/>
              </w:rPr>
              <w:t xml:space="preserve">from a list of </w:t>
            </w:r>
            <w:r w:rsidR="0016600A" w:rsidRPr="005B5B41">
              <w:rPr>
                <w:lang w:val="it-IT"/>
              </w:rPr>
              <w:t xml:space="preserve">stock items, and delete an order. </w:t>
            </w:r>
          </w:p>
          <w:p w14:paraId="1AEC749B" w14:textId="4F03B7A2" w:rsidR="00D227EB" w:rsidRPr="005B5B41" w:rsidRDefault="00AF4084" w:rsidP="00CD798B">
            <w:pPr>
              <w:pStyle w:val="ListParagraph"/>
              <w:numPr>
                <w:ilvl w:val="0"/>
                <w:numId w:val="7"/>
              </w:numPr>
              <w:rPr>
                <w:lang w:val="it-IT"/>
              </w:rPr>
            </w:pPr>
            <w:r w:rsidRPr="005B5B41">
              <w:rPr>
                <w:lang w:val="it-IT"/>
              </w:rPr>
              <w:t xml:space="preserve">User CRUD operations are reflected in </w:t>
            </w:r>
            <w:r w:rsidR="002A4788" w:rsidRPr="005B5B41">
              <w:rPr>
                <w:lang w:val="it-IT"/>
              </w:rPr>
              <w:t xml:space="preserve">the local MySQL database </w:t>
            </w:r>
          </w:p>
          <w:p w14:paraId="5CA89432" w14:textId="77777777" w:rsidR="00AF4084" w:rsidRPr="00A40CCC" w:rsidRDefault="00AF4084" w:rsidP="00AF4084">
            <w:pPr>
              <w:rPr>
                <w:sz w:val="20"/>
                <w:szCs w:val="20"/>
                <w:lang w:val="it-IT"/>
              </w:rPr>
            </w:pPr>
          </w:p>
          <w:p w14:paraId="203EC1BA" w14:textId="3B30C7E9" w:rsidR="00AF4084" w:rsidRPr="005B5B41" w:rsidRDefault="00FD031C" w:rsidP="00AF4084">
            <w:pPr>
              <w:pStyle w:val="Heading2"/>
              <w:rPr>
                <w:sz w:val="24"/>
                <w:szCs w:val="24"/>
              </w:rPr>
            </w:pPr>
            <w:r w:rsidRPr="005B5B41">
              <w:rPr>
                <w:sz w:val="24"/>
                <w:szCs w:val="24"/>
              </w:rPr>
              <w:t xml:space="preserve">Employee Wage </w:t>
            </w:r>
            <w:r w:rsidR="00672766" w:rsidRPr="005B5B41">
              <w:rPr>
                <w:sz w:val="24"/>
                <w:szCs w:val="24"/>
              </w:rPr>
              <w:t xml:space="preserve">Calculator </w:t>
            </w:r>
          </w:p>
          <w:p w14:paraId="13A1D032" w14:textId="0BC32A2B" w:rsidR="009965CB" w:rsidRPr="005B5B41" w:rsidRDefault="00932866" w:rsidP="00672766">
            <w:r w:rsidRPr="005B5B41">
              <w:t xml:space="preserve">A console-based application that </w:t>
            </w:r>
            <w:r w:rsidR="009965CB" w:rsidRPr="005B5B41">
              <w:t xml:space="preserve">calculates the Gross wage, Net wage, and Tax amount </w:t>
            </w:r>
            <w:r w:rsidR="00BA79BD" w:rsidRPr="005B5B41">
              <w:t>for each unique employee. This program is developed in C#</w:t>
            </w:r>
            <w:r w:rsidR="005600EC" w:rsidRPr="005B5B41">
              <w:t xml:space="preserve">. It provides users the following functionalities: </w:t>
            </w:r>
          </w:p>
          <w:p w14:paraId="40D60099" w14:textId="30763DAF" w:rsidR="005600EC" w:rsidRPr="005B5B41" w:rsidRDefault="005600EC" w:rsidP="005600EC">
            <w:pPr>
              <w:pStyle w:val="ListParagraph"/>
              <w:numPr>
                <w:ilvl w:val="0"/>
                <w:numId w:val="8"/>
              </w:numPr>
              <w:rPr>
                <w:lang w:val="it-IT"/>
              </w:rPr>
            </w:pPr>
            <w:r w:rsidRPr="005B5B41">
              <w:t>A</w:t>
            </w:r>
            <w:r w:rsidR="00F07EF4" w:rsidRPr="005B5B41">
              <w:t>ccepts an</w:t>
            </w:r>
            <w:r w:rsidR="002930B1" w:rsidRPr="005B5B41">
              <w:t xml:space="preserve"> csv</w:t>
            </w:r>
            <w:r w:rsidR="00F07EF4" w:rsidRPr="005B5B41">
              <w:t xml:space="preserve"> file of employee payroll data</w:t>
            </w:r>
          </w:p>
          <w:p w14:paraId="2ADF2582" w14:textId="1B64BE67" w:rsidR="00AF4084" w:rsidRPr="005B5B41" w:rsidRDefault="005600EC" w:rsidP="005600EC">
            <w:pPr>
              <w:pStyle w:val="ListParagraph"/>
              <w:numPr>
                <w:ilvl w:val="0"/>
                <w:numId w:val="8"/>
              </w:numPr>
              <w:rPr>
                <w:lang w:val="it-IT"/>
              </w:rPr>
            </w:pPr>
            <w:r w:rsidRPr="005B5B41">
              <w:t>Calculates</w:t>
            </w:r>
            <w:r w:rsidR="00A61932" w:rsidRPr="005B5B41">
              <w:t xml:space="preserve"> the Gross and Net Wage, and Tax amount for</w:t>
            </w:r>
            <w:r w:rsidR="00811846" w:rsidRPr="005B5B41">
              <w:t xml:space="preserve"> each unique employee ID. </w:t>
            </w:r>
            <w:r w:rsidR="00A61932" w:rsidRPr="005B5B41">
              <w:t xml:space="preserve"> </w:t>
            </w:r>
          </w:p>
          <w:p w14:paraId="0EB8D2C2" w14:textId="5993698E" w:rsidR="00A9436D" w:rsidRPr="005B5B41" w:rsidRDefault="005600EC" w:rsidP="00F14FDA">
            <w:pPr>
              <w:pStyle w:val="ListParagraph"/>
              <w:numPr>
                <w:ilvl w:val="0"/>
                <w:numId w:val="8"/>
              </w:numPr>
              <w:rPr>
                <w:lang w:val="it-IT"/>
              </w:rPr>
            </w:pPr>
            <w:r w:rsidRPr="005B5B41">
              <w:t>Produces a</w:t>
            </w:r>
            <w:r w:rsidR="002930B1" w:rsidRPr="005B5B41">
              <w:t xml:space="preserve"> csv file </w:t>
            </w:r>
            <w:r w:rsidR="007E2D64" w:rsidRPr="005B5B41">
              <w:t xml:space="preserve">containing calculated values </w:t>
            </w:r>
          </w:p>
          <w:p w14:paraId="07454741" w14:textId="77777777" w:rsidR="005B5B41" w:rsidRPr="005B5B41" w:rsidRDefault="005B5B41" w:rsidP="005B5B41">
            <w:pPr>
              <w:pStyle w:val="ListParagraph"/>
              <w:rPr>
                <w:sz w:val="22"/>
                <w:szCs w:val="22"/>
                <w:lang w:val="it-IT"/>
              </w:rPr>
            </w:pPr>
          </w:p>
          <w:p w14:paraId="1827A558" w14:textId="44FA4E1A" w:rsidR="000334C1" w:rsidRPr="005B5B41" w:rsidRDefault="005B5B41" w:rsidP="00F14FD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232" behindDoc="1" locked="0" layoutInCell="1" allowOverlap="1" wp14:anchorId="5888AA10" wp14:editId="511FB99E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1178532</wp:posOffset>
                      </wp:positionV>
                      <wp:extent cx="4611757" cy="977900"/>
                      <wp:effectExtent l="0" t="0" r="0" b="0"/>
                      <wp:wrapNone/>
                      <wp:docPr id="104" name="Group 10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11757" cy="977900"/>
                                <a:chOff x="-1" y="0"/>
                                <a:chExt cx="4596501" cy="962299"/>
                              </a:xfrm>
                            </wpg:grpSpPr>
                            <wps:wsp>
                              <wps:cNvPr id="105" name="Text Box 105"/>
                              <wps:cNvSpPr txBox="1"/>
                              <wps:spPr>
                                <a:xfrm>
                                  <a:off x="2028752" y="0"/>
                                  <a:ext cx="2567748" cy="9622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E0EE81" w14:textId="27938932" w:rsidR="00111912" w:rsidRPr="00415CF3" w:rsidRDefault="00BC4A47" w:rsidP="00111912">
                                    <w:r>
                                      <w:t>XML</w:t>
                                    </w:r>
                                  </w:p>
                                  <w:p w14:paraId="5A2A8827" w14:textId="08EBDF6C" w:rsidR="00111912" w:rsidRPr="00415CF3" w:rsidRDefault="002060C4" w:rsidP="00111912">
                                    <w:r>
                                      <w:t xml:space="preserve">Git &amp; </w:t>
                                    </w:r>
                                    <w:proofErr w:type="spellStart"/>
                                    <w:r>
                                      <w:t>Github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</w:p>
                                  <w:p w14:paraId="306B82EC" w14:textId="76AF0727" w:rsidR="002554F2" w:rsidRDefault="002554F2" w:rsidP="00111912">
                                    <w:r>
                                      <w:t xml:space="preserve">ASP.NET Web Application </w:t>
                                    </w:r>
                                  </w:p>
                                  <w:p w14:paraId="33B25ECD" w14:textId="759CCCC5" w:rsidR="002554F2" w:rsidRPr="00415CF3" w:rsidRDefault="002554F2" w:rsidP="00111912">
                                    <w:r>
                                      <w:t>Xamarin Mobile Development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Rectangle 106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0" y="66675"/>
                                  <a:ext cx="1081614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0" y="266699"/>
                                  <a:ext cx="1073660" cy="14799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Rectangle 110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Rectangle 111"/>
                              <wps:cNvSpPr/>
                              <wps:spPr>
                                <a:xfrm>
                                  <a:off x="-1" y="476249"/>
                                  <a:ext cx="1073661" cy="14970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Rectangle 112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Rectangle 113"/>
                              <wps:cNvSpPr/>
                              <wps:spPr>
                                <a:xfrm>
                                  <a:off x="1" y="695325"/>
                                  <a:ext cx="1081613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88AA10" id="Group 104" o:spid="_x0000_s1026" alt="&quot;&quot;" style="position:absolute;margin-left:3.3pt;margin-top:92.8pt;width:363.15pt;height:77pt;z-index:-251573248;mso-width-relative:margin;mso-height-relative:margin" coordorigin="" coordsize="45965,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5" o:spid="_x0000_s1027" type="#_x0000_t202" style="position:absolute;left:20287;width:25678;height:9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" filled="f" stroked="f" strokeweight=".5pt">
                        <v:textbox inset="0,,0">
                          <w:txbxContent>
                            <w:p w14:paraId="12E0EE81" w14:textId="27938932" w:rsidR="00111912" w:rsidRPr="00415CF3" w:rsidRDefault="00BC4A47" w:rsidP="00111912">
                              <w:r>
                                <w:t>XML</w:t>
                              </w:r>
                            </w:p>
                            <w:p w14:paraId="5A2A8827" w14:textId="08EBDF6C" w:rsidR="00111912" w:rsidRPr="00415CF3" w:rsidRDefault="002060C4" w:rsidP="00111912">
                              <w:r>
                                <w:t xml:space="preserve">Git &amp; </w:t>
                              </w:r>
                              <w:proofErr w:type="spellStart"/>
                              <w:r>
                                <w:t>Github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14:paraId="306B82EC" w14:textId="76AF0727" w:rsidR="002554F2" w:rsidRDefault="002554F2" w:rsidP="00111912">
                              <w:r>
                                <w:t xml:space="preserve">ASP.NET Web Application </w:t>
                              </w:r>
                            </w:p>
                            <w:p w14:paraId="33B25ECD" w14:textId="759CCCC5" w:rsidR="002554F2" w:rsidRPr="00415CF3" w:rsidRDefault="002554F2" w:rsidP="00111912">
                              <w:r>
                                <w:t>Xamarin Mobile Development</w:t>
                              </w:r>
                            </w:p>
                          </w:txbxContent>
                        </v:textbox>
                      </v:shape>
                      <v:rect id="Rectangle 106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" filled="f" strokecolor="#8a2387 [3204]">
                        <v:stroke joinstyle="round"/>
                      </v:rect>
                      <v:rect id="Rectangle 107" o:spid="_x0000_s1029" style="position:absolute;top:666;width:10816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8a2387 [3204]" stroked="f" strokeweight="1pt"/>
                      <v:rect id="Rectangle 108" o:spid="_x0000_s1030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" filled="f" strokecolor="#8a2387 [3204]">
                        <v:stroke joinstyle="round"/>
                      </v:rect>
                      <v:rect id="Rectangle 109" o:spid="_x0000_s1031" style="position:absolute;top:2666;width:1073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" fillcolor="#8a2387 [3204]" stroked="f" strokeweight="1pt"/>
                      <v:rect id="Rectangle 110" o:spid="_x0000_s1032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" filled="f" strokecolor="#8a2387 [3204]">
                        <v:stroke joinstyle="round"/>
                      </v:rect>
                      <v:rect id="Rectangle 111" o:spid="_x0000_s1033" style="position:absolute;top:4762;width:10736;height:1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" fillcolor="#8a2387 [3204]" stroked="f" strokeweight="1pt"/>
                      <v:rect id="Rectangle 112" o:spid="_x0000_s1034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" filled="f" strokecolor="#8a2387 [3204]">
                        <v:stroke joinstyle="round"/>
                      </v:rect>
                      <v:rect id="Rectangle 113" o:spid="_x0000_s1035" style="position:absolute;top:6953;width:10816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" fillcolor="#8a2387 [3204]" stroked="f" strokeweight="1pt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1" locked="0" layoutInCell="1" allowOverlap="1" wp14:anchorId="43E01260" wp14:editId="17EDB7D5">
                      <wp:simplePos x="0" y="0"/>
                      <wp:positionH relativeFrom="column">
                        <wp:posOffset>41912</wp:posOffset>
                      </wp:positionH>
                      <wp:positionV relativeFrom="paragraph">
                        <wp:posOffset>321697</wp:posOffset>
                      </wp:positionV>
                      <wp:extent cx="4552950" cy="948690"/>
                      <wp:effectExtent l="0" t="0" r="0" b="3810"/>
                      <wp:wrapNone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948690"/>
                                <a:chOff x="-1" y="0"/>
                                <a:chExt cx="4552951" cy="933450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07AA7FD" w14:textId="410B05A1" w:rsidR="000334C1" w:rsidRPr="00415CF3" w:rsidRDefault="00111912" w:rsidP="00415CF3">
                                    <w:r>
                                      <w:t>HTML/CSS</w:t>
                                    </w:r>
                                    <w:r w:rsidR="002D0305">
                                      <w:t xml:space="preserve"> &amp; Bootstrap</w:t>
                                    </w:r>
                                  </w:p>
                                  <w:p w14:paraId="0C8B6889" w14:textId="650C4FEF" w:rsidR="000334C1" w:rsidRPr="00415CF3" w:rsidRDefault="008C778D" w:rsidP="00415CF3">
                                    <w:r>
                                      <w:t xml:space="preserve">Vanilla JavaScript </w:t>
                                    </w:r>
                                  </w:p>
                                  <w:p w14:paraId="5B35F828" w14:textId="6CB43500" w:rsidR="000334C1" w:rsidRPr="00415CF3" w:rsidRDefault="001F3E64" w:rsidP="00415CF3">
                                    <w:r>
                                      <w:t xml:space="preserve">C# </w:t>
                                    </w:r>
                                  </w:p>
                                  <w:p w14:paraId="407DECB3" w14:textId="6CD2494A" w:rsidR="000334C1" w:rsidRPr="00415CF3" w:rsidRDefault="00910798" w:rsidP="00415CF3">
                                    <w:r>
                                      <w:t>MySQL</w:t>
                                    </w:r>
                                    <w:r w:rsidR="002D0305">
                                      <w:t xml:space="preserve"> / MS SQL 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0" y="66645"/>
                                  <a:ext cx="1407380" cy="1390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1" y="266639"/>
                                  <a:ext cx="1407380" cy="1391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-1" y="476142"/>
                                  <a:ext cx="1407381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-1" y="695166"/>
                                  <a:ext cx="1248353" cy="13922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E01260" id="Group 3" o:spid="_x0000_s1036" alt="&quot;&quot;" style="position:absolute;margin-left:3.3pt;margin-top:25.35pt;width:358.5pt;height:74.7pt;z-index:-251572224" coordorigin="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">
                      <v:shape id="Text Box 64" o:spid="_x0000_s1037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p w14:paraId="507AA7FD" w14:textId="410B05A1" w:rsidR="000334C1" w:rsidRPr="00415CF3" w:rsidRDefault="00111912" w:rsidP="00415CF3">
                              <w:r>
                                <w:t>HTML/CSS</w:t>
                              </w:r>
                              <w:r w:rsidR="002D0305">
                                <w:t xml:space="preserve"> &amp; Bootstrap</w:t>
                              </w:r>
                            </w:p>
                            <w:p w14:paraId="0C8B6889" w14:textId="650C4FEF" w:rsidR="000334C1" w:rsidRPr="00415CF3" w:rsidRDefault="008C778D" w:rsidP="00415CF3">
                              <w:r>
                                <w:t xml:space="preserve">Vanilla JavaScript </w:t>
                              </w:r>
                            </w:p>
                            <w:p w14:paraId="5B35F828" w14:textId="6CB43500" w:rsidR="000334C1" w:rsidRPr="00415CF3" w:rsidRDefault="001F3E64" w:rsidP="00415CF3">
                              <w:r>
                                <w:t xml:space="preserve">C# </w:t>
                              </w:r>
                            </w:p>
                            <w:p w14:paraId="407DECB3" w14:textId="6CD2494A" w:rsidR="000334C1" w:rsidRPr="00415CF3" w:rsidRDefault="00910798" w:rsidP="00415CF3">
                              <w:r>
                                <w:t>MySQL</w:t>
                              </w:r>
                              <w:r w:rsidR="002D0305">
                                <w:t xml:space="preserve"> / MS SQL Server</w:t>
                              </w:r>
                            </w:p>
                          </w:txbxContent>
                        </v:textbox>
                      </v:shape>
                      <v:rect id="Rectangle 65" o:spid="_x0000_s103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" filled="f" strokecolor="#8a2387 [3204]">
                        <v:stroke joinstyle="round"/>
                      </v:rect>
                      <v:rect id="Rectangle 66" o:spid="_x0000_s1039" style="position:absolute;top:666;width:14073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" fillcolor="#8a2387 [3204]" stroked="f" strokeweight="1pt"/>
                      <v:rect id="Rectangle 67" o:spid="_x0000_s1040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" filled="f" strokecolor="#8a2387 [3204]">
                        <v:stroke joinstyle="round"/>
                      </v:rect>
                      <v:rect id="Rectangle 68" o:spid="_x0000_s1041" style="position:absolute;top:2666;width:14073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8a2387 [3204]" stroked="f" strokeweight="1pt"/>
                      <v:rect id="Rectangle 69" o:spid="_x0000_s1042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" filled="f" strokecolor="#8a2387 [3204]">
                        <v:stroke joinstyle="round"/>
                      </v:rect>
                      <v:rect id="Rectangle 70" o:spid="_x0000_s1043" style="position:absolute;top:4761;width:14073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8a2387 [3204]" stroked="f" strokeweight="1pt"/>
                      <v:rect id="Rectangle 71" o:spid="_x0000_s1044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" filled="f" strokecolor="#8a2387 [3204]">
                        <v:stroke joinstyle="round"/>
                      </v:rect>
                      <v:rect id="Rectangle 72" o:spid="_x0000_s1045" style="position:absolute;top:6951;width:12483;height:1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MT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ZmN4fYk/QC6fAAAA//8DAFBLAQItABQABgAIAAAAIQDb4fbL7gAAAIUBAAATAAAAAAAAAAAA&#10;AAAAAAAAAABbQ29udGVudF9UeXBlc10ueG1sUEsBAi0AFAAGAAgAAAAhAFr0LFu/AAAAFQEAAAsA&#10;AAAAAAAAAAAAAAAAHwEAAF9yZWxzLy5yZWxzUEsBAi0AFAAGAAgAAAAhALqMoxPEAAAA2wAAAA8A&#10;AAAAAAAAAAAAAAAABwIAAGRycy9kb3ducmV2LnhtbFBLBQYAAAAAAwADALcAAAD4AgAAAAA=&#10;" fillcolor="#8a2387 [3204]" stroked="f" strokeweight="1pt"/>
                    </v:group>
                  </w:pict>
                </mc:Fallback>
              </mc:AlternateContent>
            </w:r>
            <w:sdt>
              <w:sdtPr>
                <w:id w:val="-517156477"/>
                <w:placeholder>
                  <w:docPart w:val="CCC60FD5C11C4087A6BE182C865D5E60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F14FDA">
                  <w:rPr>
                    <w:rStyle w:val="Heading1Char"/>
                  </w:rPr>
                  <w:t>Skills</w:t>
                </w:r>
              </w:sdtContent>
            </w:sdt>
          </w:p>
        </w:tc>
      </w:tr>
      <w:tr w:rsidR="000334C1" w:rsidRPr="008A171A" w14:paraId="1B9CBB6C" w14:textId="77777777" w:rsidTr="004C3535">
        <w:trPr>
          <w:trHeight w:val="4176"/>
        </w:trPr>
        <w:tc>
          <w:tcPr>
            <w:tcW w:w="3440" w:type="dxa"/>
            <w:gridSpan w:val="6"/>
          </w:tcPr>
          <w:p w14:paraId="72294F23" w14:textId="1E505739" w:rsidR="003E5E49" w:rsidRDefault="00882004" w:rsidP="008A171A">
            <w:pPr>
              <w:pStyle w:val="AboutMe"/>
            </w:pPr>
            <w:r>
              <w:t xml:space="preserve">Throughout my professional and personal life, </w:t>
            </w:r>
            <w:r w:rsidR="005776E6">
              <w:t>I</w:t>
            </w:r>
            <w:r>
              <w:t xml:space="preserve"> have</w:t>
            </w:r>
            <w:r w:rsidR="005776E6">
              <w:t xml:space="preserve"> </w:t>
            </w:r>
            <w:r w:rsidR="00D35AA2">
              <w:t xml:space="preserve">always </w:t>
            </w:r>
            <w:r w:rsidR="00EA61E6">
              <w:t>strive</w:t>
            </w:r>
            <w:r>
              <w:t>d</w:t>
            </w:r>
            <w:r w:rsidR="00EA61E6">
              <w:t xml:space="preserve"> to </w:t>
            </w:r>
            <w:r w:rsidR="00E60EE1">
              <w:t xml:space="preserve">learn </w:t>
            </w:r>
            <w:r w:rsidR="00C019AB">
              <w:t>something new every day</w:t>
            </w:r>
            <w:r w:rsidR="003E5E49">
              <w:t xml:space="preserve">. </w:t>
            </w:r>
          </w:p>
          <w:p w14:paraId="546CDD64" w14:textId="77A70890" w:rsidR="00305758" w:rsidRDefault="003E5E49" w:rsidP="008A171A">
            <w:pPr>
              <w:pStyle w:val="AboutMe"/>
            </w:pPr>
            <w:r>
              <w:t xml:space="preserve">To me, growth </w:t>
            </w:r>
            <w:r w:rsidR="00305758">
              <w:t xml:space="preserve">is the greatest source of satisfaction. </w:t>
            </w:r>
          </w:p>
          <w:p w14:paraId="259E4341" w14:textId="7F6F4BCC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0" w:type="dxa"/>
            <w:vMerge/>
          </w:tcPr>
          <w:p w14:paraId="4386EAB5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29E6F048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6F47B97C" w14:textId="77777777" w:rsidTr="004C3535">
        <w:trPr>
          <w:trHeight w:val="540"/>
        </w:trPr>
        <w:tc>
          <w:tcPr>
            <w:tcW w:w="316" w:type="dxa"/>
          </w:tcPr>
          <w:p w14:paraId="66CED9BA" w14:textId="155EE37F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A8E56725C0E34EBFAD9BF02747C418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288396F4" w14:textId="77777777"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90" w:type="dxa"/>
          </w:tcPr>
          <w:p w14:paraId="5B42D512" w14:textId="70C03861" w:rsidR="000334C1" w:rsidRDefault="000334C1" w:rsidP="004A28EA">
            <w:pPr>
              <w:pStyle w:val="Heading4"/>
            </w:pPr>
          </w:p>
        </w:tc>
        <w:tc>
          <w:tcPr>
            <w:tcW w:w="720" w:type="dxa"/>
          </w:tcPr>
          <w:p w14:paraId="2DF509DA" w14:textId="314D1660" w:rsidR="000334C1" w:rsidRDefault="000334C1" w:rsidP="005E435A">
            <w:pPr>
              <w:pStyle w:val="Heading4"/>
            </w:pPr>
          </w:p>
        </w:tc>
        <w:tc>
          <w:tcPr>
            <w:tcW w:w="7236" w:type="dxa"/>
            <w:vMerge/>
          </w:tcPr>
          <w:p w14:paraId="2C87C2C5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91303E2" w14:textId="77777777" w:rsidTr="004C3535">
        <w:trPr>
          <w:trHeight w:val="620"/>
        </w:trPr>
        <w:tc>
          <w:tcPr>
            <w:tcW w:w="450" w:type="dxa"/>
            <w:gridSpan w:val="2"/>
            <w:vAlign w:val="center"/>
          </w:tcPr>
          <w:p w14:paraId="2DA3B38C" w14:textId="5AC85C9A" w:rsidR="000334C1" w:rsidRPr="00B8453F" w:rsidRDefault="000A0DE0" w:rsidP="00BE5968">
            <w:hyperlink r:id="rId11" w:history="1">
              <w:r w:rsidR="004D6EA7">
                <w:pict w14:anchorId="245595DB">
                  <v:shape id="_x0000_i1028" type="#_x0000_t75" alt="@" style="width:14.25pt;height:14.25pt;visibility:visible">
                    <v:imagedata r:id="rId12" o:title=""/>
                  </v:shape>
                </w:pict>
              </w:r>
            </w:hyperlink>
          </w:p>
        </w:tc>
        <w:tc>
          <w:tcPr>
            <w:tcW w:w="2990" w:type="dxa"/>
            <w:gridSpan w:val="4"/>
            <w:vAlign w:val="center"/>
          </w:tcPr>
          <w:p w14:paraId="7C2BD21B" w14:textId="1EFA2AD0" w:rsidR="000334C1" w:rsidRPr="00B8453F" w:rsidRDefault="00E6100C" w:rsidP="00BE5968">
            <w:pPr>
              <w:pStyle w:val="Contact1"/>
            </w:pPr>
            <w:r>
              <w:t>lam.julie@hotmail.com</w:t>
            </w:r>
          </w:p>
        </w:tc>
        <w:tc>
          <w:tcPr>
            <w:tcW w:w="720" w:type="dxa"/>
            <w:vMerge w:val="restart"/>
          </w:tcPr>
          <w:p w14:paraId="38284441" w14:textId="194016CB" w:rsidR="000334C1" w:rsidRDefault="000334C1" w:rsidP="004A28EA">
            <w:r>
              <w:t xml:space="preserve"> </w:t>
            </w:r>
          </w:p>
        </w:tc>
        <w:tc>
          <w:tcPr>
            <w:tcW w:w="7236" w:type="dxa"/>
            <w:vMerge/>
          </w:tcPr>
          <w:p w14:paraId="7BCF418F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A3240EC" w14:textId="77777777" w:rsidTr="004C3535">
        <w:trPr>
          <w:trHeight w:val="540"/>
        </w:trPr>
        <w:tc>
          <w:tcPr>
            <w:tcW w:w="450" w:type="dxa"/>
            <w:gridSpan w:val="2"/>
            <w:vAlign w:val="center"/>
          </w:tcPr>
          <w:p w14:paraId="4988D589" w14:textId="0F8A87E6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0262A7C3" wp14:editId="7ED128CE">
                      <wp:extent cx="114186" cy="211455"/>
                      <wp:effectExtent l="38100" t="38100" r="38735" b="36195"/>
                      <wp:docPr id="5" name="Graphic 38">
                        <a:hlinkClick xmlns:a="http://schemas.openxmlformats.org/drawingml/2006/main" r:id="rId13"/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1FE82D" id="Graphic 38" o:spid="_x0000_s1026" alt="&quot;&quot;" href="0402 555 94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" o:button="t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90" w:type="dxa"/>
            <w:gridSpan w:val="4"/>
            <w:vAlign w:val="center"/>
          </w:tcPr>
          <w:p w14:paraId="2174B9D8" w14:textId="0E6E8545" w:rsidR="000334C1" w:rsidRPr="00B8453F" w:rsidRDefault="00E6100C" w:rsidP="00BE5968">
            <w:pPr>
              <w:pStyle w:val="Contact1"/>
            </w:pPr>
            <w:r>
              <w:t>0402 555 946</w:t>
            </w:r>
          </w:p>
        </w:tc>
        <w:tc>
          <w:tcPr>
            <w:tcW w:w="720" w:type="dxa"/>
            <w:vMerge/>
          </w:tcPr>
          <w:p w14:paraId="160A5B7A" w14:textId="77777777" w:rsidR="000334C1" w:rsidRDefault="000334C1" w:rsidP="004A28EA"/>
        </w:tc>
        <w:tc>
          <w:tcPr>
            <w:tcW w:w="7236" w:type="dxa"/>
            <w:vMerge/>
          </w:tcPr>
          <w:p w14:paraId="26642027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673C243" w14:textId="77777777" w:rsidTr="004C3535">
        <w:trPr>
          <w:trHeight w:val="540"/>
        </w:trPr>
        <w:tc>
          <w:tcPr>
            <w:tcW w:w="450" w:type="dxa"/>
            <w:gridSpan w:val="2"/>
            <w:vAlign w:val="center"/>
          </w:tcPr>
          <w:p w14:paraId="24F185E3" w14:textId="48857223" w:rsidR="000334C1" w:rsidRPr="00B8453F" w:rsidRDefault="0085214F" w:rsidP="00BE5968">
            <w:r w:rsidRPr="00B8453F">
              <w:rPr>
                <w:noProof/>
              </w:rPr>
              <w:drawing>
                <wp:inline distT="0" distB="0" distL="0" distR="0" wp14:anchorId="38C254E0" wp14:editId="5E368753">
                  <wp:extent cx="169028" cy="169028"/>
                  <wp:effectExtent l="0" t="0" r="2540" b="2540"/>
                  <wp:docPr id="73" name="Picture 73">
                    <a:hlinkClick xmlns:a="http://schemas.openxmlformats.org/drawingml/2006/main" r:id="rId14"/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>
                            <a:hlinkClick r:id="rId14"/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28" cy="16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  <w:gridSpan w:val="4"/>
            <w:vAlign w:val="center"/>
          </w:tcPr>
          <w:p w14:paraId="60AA1B5F" w14:textId="0254AE7E" w:rsidR="000334C1" w:rsidRPr="00B8453F" w:rsidRDefault="0085214F" w:rsidP="00BE5968">
            <w:pPr>
              <w:pStyle w:val="Contact1"/>
            </w:pPr>
            <w:r>
              <w:t>j</w:t>
            </w:r>
            <w:r w:rsidR="00DA71DB">
              <w:t>ulie-lam.gi</w:t>
            </w:r>
            <w:r w:rsidR="00DA71DB">
              <w:t>thu</w:t>
            </w:r>
            <w:r w:rsidR="00DA71DB">
              <w:t>b.</w:t>
            </w:r>
            <w:r w:rsidR="00DA71DB">
              <w:t>io</w:t>
            </w:r>
            <w:r>
              <w:t xml:space="preserve">  </w:t>
            </w:r>
          </w:p>
        </w:tc>
        <w:tc>
          <w:tcPr>
            <w:tcW w:w="720" w:type="dxa"/>
            <w:vMerge/>
          </w:tcPr>
          <w:p w14:paraId="78E8F768" w14:textId="77777777" w:rsidR="000334C1" w:rsidRDefault="000334C1" w:rsidP="004A28EA"/>
        </w:tc>
        <w:tc>
          <w:tcPr>
            <w:tcW w:w="7236" w:type="dxa"/>
            <w:vMerge/>
          </w:tcPr>
          <w:p w14:paraId="1C684034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306F2955" w14:textId="77777777" w:rsidTr="004C3535">
        <w:trPr>
          <w:trHeight w:val="1584"/>
        </w:trPr>
        <w:tc>
          <w:tcPr>
            <w:tcW w:w="3440" w:type="dxa"/>
            <w:gridSpan w:val="6"/>
            <w:vAlign w:val="center"/>
          </w:tcPr>
          <w:p w14:paraId="0666FCD3" w14:textId="75E1220B" w:rsidR="004D5626" w:rsidRPr="00F17A5F" w:rsidRDefault="00F41B9C" w:rsidP="0085214F">
            <w:pPr>
              <w:pStyle w:val="Contact2"/>
              <w:jc w:val="left"/>
              <w:rPr>
                <w:b w:val="0"/>
                <w:bCs/>
              </w:rPr>
            </w:pPr>
            <w:r w:rsidRPr="00F41B9C">
              <w:rPr>
                <w:noProof/>
              </w:rPr>
              <w:drawing>
                <wp:anchor distT="0" distB="0" distL="114300" distR="114300" simplePos="0" relativeHeight="251741184" behindDoc="0" locked="0" layoutInCell="1" allowOverlap="1" wp14:anchorId="652336CD" wp14:editId="7A72CE08">
                  <wp:simplePos x="0" y="0"/>
                  <wp:positionH relativeFrom="column">
                    <wp:posOffset>-266700</wp:posOffset>
                  </wp:positionH>
                  <wp:positionV relativeFrom="paragraph">
                    <wp:posOffset>31750</wp:posOffset>
                  </wp:positionV>
                  <wp:extent cx="179070" cy="179070"/>
                  <wp:effectExtent l="0" t="0" r="0" b="0"/>
                  <wp:wrapThrough wrapText="bothSides">
                    <wp:wrapPolygon edited="0">
                      <wp:start x="0" y="0"/>
                      <wp:lineTo x="0" y="18383"/>
                      <wp:lineTo x="18383" y="18383"/>
                      <wp:lineTo x="18383" y="0"/>
                      <wp:lineTo x="0" y="0"/>
                    </wp:wrapPolygon>
                  </wp:wrapThrough>
                  <wp:docPr id="31" name="Picture 31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 w:val="0"/>
                <w:bCs/>
              </w:rPr>
              <w:t>g</w:t>
            </w:r>
            <w:r w:rsidR="00DA71DB">
              <w:rPr>
                <w:b w:val="0"/>
                <w:bCs/>
              </w:rPr>
              <w:t>ithub.com</w:t>
            </w:r>
            <w:r>
              <w:rPr>
                <w:b w:val="0"/>
                <w:bCs/>
              </w:rPr>
              <w:t>/Julie</w:t>
            </w:r>
            <w:r>
              <w:rPr>
                <w:b w:val="0"/>
                <w:bCs/>
              </w:rPr>
              <w:t>-Lam</w:t>
            </w:r>
          </w:p>
          <w:p w14:paraId="1F7EFDD6" w14:textId="0A00744C" w:rsidR="004D5626" w:rsidRDefault="004D5626" w:rsidP="00BE5968">
            <w:pPr>
              <w:pStyle w:val="Contact2"/>
            </w:pPr>
          </w:p>
          <w:p w14:paraId="01F06719" w14:textId="37FDD271" w:rsidR="000334C1" w:rsidRDefault="0025114B" w:rsidP="00BE5968">
            <w:pPr>
              <w:pStyle w:val="Contact2"/>
            </w:pPr>
            <w:r>
              <w:t>Sydney, Australia</w:t>
            </w:r>
          </w:p>
          <w:p w14:paraId="7EAFECFD" w14:textId="77777777"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7D314CFA" wp14:editId="6763065C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3E23ADFC" w14:textId="77777777" w:rsidR="000334C1" w:rsidRDefault="000334C1" w:rsidP="004A28EA"/>
        </w:tc>
        <w:tc>
          <w:tcPr>
            <w:tcW w:w="7236" w:type="dxa"/>
            <w:vMerge/>
          </w:tcPr>
          <w:p w14:paraId="79D661B4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3A7AC0F6" w14:textId="77777777" w:rsidTr="004C3535">
        <w:trPr>
          <w:trHeight w:val="1008"/>
        </w:trPr>
        <w:tc>
          <w:tcPr>
            <w:tcW w:w="3440" w:type="dxa"/>
            <w:gridSpan w:val="6"/>
          </w:tcPr>
          <w:p w14:paraId="33916DEF" w14:textId="77777777" w:rsidR="000334C1" w:rsidRDefault="000334C1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6D332B4F" w14:textId="77777777" w:rsidR="000334C1" w:rsidRDefault="000334C1" w:rsidP="004A28EA"/>
        </w:tc>
        <w:tc>
          <w:tcPr>
            <w:tcW w:w="7236" w:type="dxa"/>
            <w:vMerge/>
          </w:tcPr>
          <w:p w14:paraId="5F116C76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059EC634" w14:textId="77777777" w:rsidTr="004C3535">
        <w:trPr>
          <w:trHeight w:val="585"/>
        </w:trPr>
        <w:tc>
          <w:tcPr>
            <w:tcW w:w="450" w:type="dxa"/>
            <w:gridSpan w:val="2"/>
          </w:tcPr>
          <w:p w14:paraId="12496BE5" w14:textId="77777777"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42F4B82608AE4E53BD06D212310C047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25BCF175" w14:textId="77777777" w:rsidR="000334C1" w:rsidRPr="00453A7B" w:rsidRDefault="000334C1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90" w:type="dxa"/>
          </w:tcPr>
          <w:p w14:paraId="5C87D0FF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720" w:type="dxa"/>
            <w:vMerge/>
          </w:tcPr>
          <w:p w14:paraId="6169A904" w14:textId="77777777" w:rsidR="000334C1" w:rsidRDefault="000334C1" w:rsidP="005B2877">
            <w:pPr>
              <w:pStyle w:val="Heading4"/>
            </w:pPr>
          </w:p>
        </w:tc>
        <w:tc>
          <w:tcPr>
            <w:tcW w:w="7236" w:type="dxa"/>
            <w:vMerge/>
          </w:tcPr>
          <w:p w14:paraId="2D85EB40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682665C4" w14:textId="77777777" w:rsidTr="004C3535">
        <w:trPr>
          <w:trHeight w:val="170"/>
        </w:trPr>
        <w:tc>
          <w:tcPr>
            <w:tcW w:w="3440" w:type="dxa"/>
            <w:gridSpan w:val="6"/>
          </w:tcPr>
          <w:p w14:paraId="37266519" w14:textId="77777777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5701505D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6874E948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239E3DCC" w14:textId="77777777" w:rsidTr="004C3535">
        <w:trPr>
          <w:trHeight w:val="1107"/>
        </w:trPr>
        <w:tc>
          <w:tcPr>
            <w:tcW w:w="450" w:type="dxa"/>
            <w:gridSpan w:val="2"/>
          </w:tcPr>
          <w:p w14:paraId="241AFEA6" w14:textId="35B5F540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5CF7D4DB" wp14:editId="2AADC2CE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  <w:gridSpan w:val="4"/>
          </w:tcPr>
          <w:p w14:paraId="3AA7F61B" w14:textId="5CAC564F" w:rsidR="000334C1" w:rsidRDefault="00BA166B" w:rsidP="00453A7B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 xml:space="preserve">TAFE NSW </w:t>
            </w:r>
          </w:p>
          <w:p w14:paraId="58992E71" w14:textId="4AB6D814" w:rsidR="000334C1" w:rsidRDefault="00BA166B" w:rsidP="00453A7B">
            <w:pPr>
              <w:pStyle w:val="Contact1"/>
            </w:pPr>
            <w:r>
              <w:t xml:space="preserve">Certificate IV in Programming </w:t>
            </w:r>
          </w:p>
          <w:p w14:paraId="07978D94" w14:textId="28EA49EA" w:rsidR="000334C1" w:rsidRPr="00791376" w:rsidRDefault="00BA166B" w:rsidP="00453A7B">
            <w:pPr>
              <w:pStyle w:val="Heading6"/>
            </w:pPr>
            <w:r>
              <w:t>2020</w:t>
            </w:r>
          </w:p>
        </w:tc>
        <w:tc>
          <w:tcPr>
            <w:tcW w:w="720" w:type="dxa"/>
            <w:vMerge/>
          </w:tcPr>
          <w:p w14:paraId="5C1F2927" w14:textId="77777777" w:rsidR="000334C1" w:rsidRPr="00C62E97" w:rsidRDefault="000334C1" w:rsidP="00453A7B"/>
        </w:tc>
        <w:tc>
          <w:tcPr>
            <w:tcW w:w="7236" w:type="dxa"/>
            <w:vMerge/>
          </w:tcPr>
          <w:p w14:paraId="327A9476" w14:textId="77777777" w:rsidR="000334C1" w:rsidRPr="00C62E97" w:rsidRDefault="000334C1" w:rsidP="00453A7B">
            <w:pPr>
              <w:pStyle w:val="Title"/>
            </w:pPr>
          </w:p>
        </w:tc>
      </w:tr>
      <w:tr w:rsidR="000334C1" w:rsidRPr="00124ED6" w14:paraId="1DE8E78F" w14:textId="77777777" w:rsidTr="004C3535">
        <w:trPr>
          <w:trHeight w:val="1445"/>
        </w:trPr>
        <w:tc>
          <w:tcPr>
            <w:tcW w:w="450" w:type="dxa"/>
            <w:gridSpan w:val="2"/>
          </w:tcPr>
          <w:p w14:paraId="08B5872A" w14:textId="2CB38285" w:rsidR="000334C1" w:rsidRPr="00124ED6" w:rsidRDefault="00342068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 wp14:anchorId="1293CC5C" wp14:editId="076B3BC3">
                  <wp:simplePos x="0" y="0"/>
                  <wp:positionH relativeFrom="column">
                    <wp:posOffset>491</wp:posOffset>
                  </wp:positionH>
                  <wp:positionV relativeFrom="paragraph">
                    <wp:posOffset>847450</wp:posOffset>
                  </wp:positionV>
                  <wp:extent cx="313055" cy="313055"/>
                  <wp:effectExtent l="0" t="0" r="0" b="0"/>
                  <wp:wrapThrough wrapText="bothSides">
                    <wp:wrapPolygon edited="0">
                      <wp:start x="5258" y="1314"/>
                      <wp:lineTo x="1314" y="7886"/>
                      <wp:lineTo x="5258" y="18402"/>
                      <wp:lineTo x="14458" y="18402"/>
                      <wp:lineTo x="18402" y="10515"/>
                      <wp:lineTo x="18402" y="6572"/>
                      <wp:lineTo x="13144" y="1314"/>
                      <wp:lineTo x="5258" y="1314"/>
                    </wp:wrapPolygon>
                  </wp:wrapThrough>
                  <wp:docPr id="34" name="Graphic 3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334C1">
              <w:rPr>
                <w:noProof/>
              </w:rPr>
              <w:drawing>
                <wp:inline distT="0" distB="0" distL="0" distR="0" wp14:anchorId="67172C3B" wp14:editId="166DA05B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  <w:gridSpan w:val="4"/>
          </w:tcPr>
          <w:p w14:paraId="370F17BF" w14:textId="14D38801" w:rsidR="000334C1" w:rsidRPr="00887E05" w:rsidRDefault="00B36D66" w:rsidP="00887E05">
            <w:pPr>
              <w:pStyle w:val="Heading5"/>
            </w:pPr>
            <w:r>
              <w:t>FreeCodeCAMP</w:t>
            </w:r>
            <w:r w:rsidR="006337FD">
              <w:t>.org</w:t>
            </w:r>
          </w:p>
          <w:p w14:paraId="590ECAC9" w14:textId="1B7D8B6B" w:rsidR="000334C1" w:rsidRPr="00887E05" w:rsidRDefault="008C4511" w:rsidP="00887E05">
            <w:pPr>
              <w:pStyle w:val="Contact1"/>
              <w:rPr>
                <w:rStyle w:val="Contact1Char"/>
              </w:rPr>
            </w:pPr>
            <w:r>
              <w:t xml:space="preserve">Responsive Web Design Certification </w:t>
            </w:r>
          </w:p>
          <w:p w14:paraId="4EE83124" w14:textId="39C4EE48" w:rsidR="000334C1" w:rsidRDefault="008C4511" w:rsidP="00887E05">
            <w:pPr>
              <w:pStyle w:val="Heading6"/>
            </w:pPr>
            <w:r>
              <w:t xml:space="preserve">2020 </w:t>
            </w:r>
          </w:p>
          <w:p w14:paraId="7517AD35" w14:textId="72D25439" w:rsidR="00EA6D73" w:rsidRDefault="00C902DC" w:rsidP="00EA6D73">
            <w:pPr>
              <w:pStyle w:val="Heading6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UNIVERSITY OF SYDNEY</w:t>
            </w:r>
            <w:r w:rsidR="00EA6D73" w:rsidRPr="009E52BF">
              <w:rPr>
                <w:b/>
                <w:bCs/>
                <w:i w:val="0"/>
                <w:iCs/>
              </w:rPr>
              <w:t xml:space="preserve"> </w:t>
            </w:r>
          </w:p>
          <w:p w14:paraId="544A0114" w14:textId="69EE1E9C" w:rsidR="00C902DC" w:rsidRDefault="00C902DC" w:rsidP="003756D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Bachelor of Science</w:t>
            </w:r>
          </w:p>
          <w:p w14:paraId="2786570A" w14:textId="5D368E93" w:rsidR="003756D6" w:rsidRPr="003756D6" w:rsidRDefault="00A06F1B" w:rsidP="003756D6">
            <w:r>
              <w:rPr>
                <w:color w:val="FFFFFF" w:themeColor="background1"/>
              </w:rPr>
              <w:t>2016</w:t>
            </w:r>
            <w:r w:rsidR="00342068" w:rsidRPr="00342068">
              <w:rPr>
                <w:color w:val="FFFFFF" w:themeColor="background1"/>
              </w:rPr>
              <w:t xml:space="preserve"> </w:t>
            </w:r>
          </w:p>
        </w:tc>
        <w:tc>
          <w:tcPr>
            <w:tcW w:w="720" w:type="dxa"/>
            <w:vMerge/>
          </w:tcPr>
          <w:p w14:paraId="67C5E230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2D833730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14:paraId="0B08187E" w14:textId="50BDB630" w:rsidR="00871DB8" w:rsidRPr="003269A5" w:rsidRDefault="00181FF7" w:rsidP="003269A5">
      <w:pPr>
        <w:rPr>
          <w:rFonts w:asciiTheme="majorHAnsi" w:eastAsiaTheme="majorEastAsia" w:hAnsiTheme="majorHAnsi" w:cstheme="majorBidi"/>
          <w:caps/>
          <w:color w:val="8A2387" w:themeColor="accent1"/>
          <w:sz w:val="40"/>
          <w:szCs w:val="32"/>
          <w:lang w:val="it-I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50A04E73" wp14:editId="6E619FF2">
                <wp:simplePos x="0" y="0"/>
                <wp:positionH relativeFrom="page">
                  <wp:posOffset>-71562</wp:posOffset>
                </wp:positionH>
                <wp:positionV relativeFrom="margin">
                  <wp:posOffset>-1228478</wp:posOffset>
                </wp:positionV>
                <wp:extent cx="2726055" cy="13237874"/>
                <wp:effectExtent l="0" t="0" r="0" b="1905"/>
                <wp:wrapNone/>
                <wp:docPr id="94" name="Group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6055" cy="13237874"/>
                          <a:chOff x="-57124" y="-15899"/>
                          <a:chExt cx="2725394" cy="13234059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-1605" y="6219825"/>
                            <a:ext cx="2666766" cy="4618666"/>
                            <a:chOff x="-1606" y="0"/>
                            <a:chExt cx="2667310" cy="4618774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-1606" y="1001485"/>
                              <a:ext cx="2667310" cy="3617289"/>
                              <a:chOff x="-1606" y="-110885"/>
                              <a:chExt cx="2667310" cy="3617307"/>
                            </a:xfrm>
                            <a:grpFill/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-28" y="-110885"/>
                                <a:ext cx="2665732" cy="261146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angle 8"/>
                            <wps:cNvSpPr/>
                            <wps:spPr>
                              <a:xfrm rot="10800000">
                                <a:off x="-1606" y="2500583"/>
                                <a:ext cx="2665732" cy="1005839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ight Triangle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ight Triangle 11"/>
                          <wps:cNvSpPr/>
                          <wps:spPr>
                            <a:xfrm flipH="1">
                              <a:off x="1330627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-57124" y="9982006"/>
                            <a:ext cx="2725394" cy="3236154"/>
                            <a:chOff x="-57136" y="676096"/>
                            <a:chExt cx="2725950" cy="3236230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22" name="Triangle 22"/>
                          <wps:cNvSpPr/>
                          <wps:spPr>
                            <a:xfrm rot="10800000">
                              <a:off x="-1" y="2906491"/>
                              <a:ext cx="2665732" cy="1005835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ight Triangle 23"/>
                          <wps:cNvSpPr/>
                          <wps:spPr>
                            <a:xfrm>
                              <a:off x="-57136" y="676096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ight Triangle 24"/>
                          <wps:cNvSpPr/>
                          <wps:spPr>
                            <a:xfrm flipH="1">
                              <a:off x="1335314" y="676096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0" y="1001487"/>
                              <a:ext cx="2665730" cy="2910839"/>
                              <a:chOff x="0" y="-110883"/>
                              <a:chExt cx="2665730" cy="2910854"/>
                            </a:xfrm>
                            <a:grpFill/>
                          </wpg:grpSpPr>
                          <wps:wsp>
                            <wps:cNvPr id="81" name="Rectangle 81"/>
                            <wps:cNvSpPr/>
                            <wps:spPr>
                              <a:xfrm>
                                <a:off x="0" y="-110883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angle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Right Triangle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ight Triangle 87"/>
                          <wps:cNvSpPr/>
                          <wps:spPr>
                            <a:xfrm flipH="1">
                              <a:off x="1330728" y="9523"/>
                              <a:ext cx="1333500" cy="1005841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-1596" y="-15899"/>
                            <a:ext cx="2666783" cy="3919496"/>
                            <a:chOff x="-1596" y="-15899"/>
                            <a:chExt cx="2667326" cy="3919587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-1596" y="882890"/>
                              <a:ext cx="2667326" cy="3020798"/>
                              <a:chOff x="-1596" y="-229481"/>
                              <a:chExt cx="2667326" cy="3020814"/>
                            </a:xfrm>
                            <a:grpFill/>
                          </wpg:grpSpPr>
                          <wps:wsp>
                            <wps:cNvPr id="90" name="Rectangle 90"/>
                            <wps:cNvSpPr/>
                            <wps:spPr>
                              <a:xfrm>
                                <a:off x="0" y="-229481"/>
                                <a:ext cx="2665730" cy="20235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riangle 74"/>
                            <wps:cNvSpPr/>
                            <wps:spPr>
                              <a:xfrm rot="10800000">
                                <a:off x="-1596" y="1785493"/>
                                <a:ext cx="2665732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ight Triangle 9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ight Triangle 93"/>
                          <wps:cNvSpPr/>
                          <wps:spPr>
                            <a:xfrm flipH="1">
                              <a:off x="1311461" y="-15899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BC5A0" id="Group 94" o:spid="_x0000_s1026" alt="&quot;&quot;" style="position:absolute;margin-left:-5.65pt;margin-top:-96.75pt;width:214.65pt;height:1042.35pt;z-index:-251577344;mso-position-horizontal-relative:page;mso-position-vertical-relative:margin;mso-width-relative:margin;mso-height-relative:margin" coordorigin="-571,-158" coordsize="27253,13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">
                <v:group id="Group 12" o:spid="_x0000_s1027" style="position:absolute;left:-16;top:62198;width:26667;height:46186" coordorigin="-16" coordsize="26673,4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6" o:spid="_x0000_s1028" style="position:absolute;left:-16;top:10014;width:26673;height:36173" coordorigin="-16,-1108" coordsize="26673,36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29" style="position:absolute;top:-1108;width:26657;height:26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8" o:spid="_x0000_s1030" type="#_x0000_t5" style="position:absolute;left:-16;top:25005;width:26657;height:1005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Right Triangle 11" o:spid="_x0000_s1032" type="#_x0000_t6" style="position:absolute;left:13306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oup 19" o:spid="_x0000_s1033" style="position:absolute;left:-571;top:99820;width:27253;height:32361" coordorigin="-571,6760" coordsize="27259,3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riangle 22" o:spid="_x0000_s1034" type="#_x0000_t5" style="position:absolute;top:29064;width:26657;height:1005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v:shape id="Right Triangle 23" o:spid="_x0000_s1035" type="#_x0000_t6" style="position:absolute;left:-571;top:6760;width:13334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Right Triangle 24" o:spid="_x0000_s1036" type="#_x0000_t6" style="position:absolute;left:13353;top:6760;width:13335;height:1005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oup 78" o:spid="_x0000_s1037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9" o:spid="_x0000_s103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angle 81" o:spid="_x0000_s103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<v:shape id="Triangle 34" o:spid="_x0000_s104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</v:group>
                  <v:shape id="Right Triangle 83" o:spid="_x0000_s104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<v:shape id="Right Triangle 87" o:spid="_x0000_s1042" type="#_x0000_t6" style="position:absolute;left:13307;top:95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</v:group>
                <v:group id="Group 88" o:spid="_x0000_s1043" style="position:absolute;left:-15;top:-158;width:26666;height:39193" coordorigin="-15,-158" coordsize="26673,39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 89" o:spid="_x0000_s1044" style="position:absolute;left:-15;top:8828;width:26672;height:30208" coordorigin="-15,-2294" coordsize="26673,3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ctangle 90" o:spid="_x0000_s1045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<v:shape id="Triangle 74" o:spid="_x0000_s1046" type="#_x0000_t5" style="position:absolute;left:-15;top:17854;width:26656;height:1005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</v:group>
                  <v:shape id="Right Triangle 92" o:spid="_x0000_s104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<v:shape id="Right Triangle 93" o:spid="_x0000_s1048" type="#_x0000_t6" style="position:absolute;left:13114;top:-158;width:13335;height:100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</v:group>
                <w10:wrap anchorx="page" anchory="margin"/>
              </v:group>
            </w:pict>
          </mc:Fallback>
        </mc:AlternateContent>
      </w:r>
      <w:r w:rsidR="003B4AEF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BE07D1D" wp14:editId="3E2C6F9E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DF225C" id="Graphic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49C2CF13" wp14:editId="518EDB1A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70784E0F" wp14:editId="52577894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00B9AB99" wp14:editId="6DF8BA49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7A0F7B14" wp14:editId="3EF19DAF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63B204F" wp14:editId="35535975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D970E2" id="Group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99BA06A" wp14:editId="4265E437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84D46" id="Group 13" o:spid="_x0000_s1026" alt="&quot;&quot;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3269A5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D0A05" w14:textId="77777777" w:rsidR="004D6EA7" w:rsidRDefault="004D6EA7" w:rsidP="00AA35A8">
      <w:pPr>
        <w:spacing w:line="240" w:lineRule="auto"/>
      </w:pPr>
      <w:r>
        <w:separator/>
      </w:r>
    </w:p>
  </w:endnote>
  <w:endnote w:type="continuationSeparator" w:id="0">
    <w:p w14:paraId="05A98CBF" w14:textId="77777777" w:rsidR="004D6EA7" w:rsidRDefault="004D6EA7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AF179" w14:textId="77777777" w:rsidR="004D6EA7" w:rsidRDefault="004D6EA7" w:rsidP="00AA35A8">
      <w:pPr>
        <w:spacing w:line="240" w:lineRule="auto"/>
      </w:pPr>
      <w:r>
        <w:separator/>
      </w:r>
    </w:p>
  </w:footnote>
  <w:footnote w:type="continuationSeparator" w:id="0">
    <w:p w14:paraId="08B54A3C" w14:textId="77777777" w:rsidR="004D6EA7" w:rsidRDefault="004D6EA7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25" type="#_x0000_t75" style="width:13.4pt;height:13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numPicBullet w:numPicBulletId="2">
    <w:pict>
      <v:shape id="_x0000_i1126" type="#_x0000_t75" alt="&quot;&quot;" style="width:13.4pt;height:13.4pt;visibility:visible;mso-wrap-style:square" o:bullet="t">
        <v:imagedata r:id="rId3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3057"/>
    <w:multiLevelType w:val="hybridMultilevel"/>
    <w:tmpl w:val="CD9C8620"/>
    <w:lvl w:ilvl="0" w:tplc="0674E21C">
      <w:start w:val="202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B0E6C"/>
    <w:multiLevelType w:val="hybridMultilevel"/>
    <w:tmpl w:val="D49048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471C5"/>
    <w:multiLevelType w:val="hybridMultilevel"/>
    <w:tmpl w:val="D31A3C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92A5E"/>
    <w:multiLevelType w:val="hybridMultilevel"/>
    <w:tmpl w:val="4A200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E2"/>
    <w:rsid w:val="00001819"/>
    <w:rsid w:val="00033263"/>
    <w:rsid w:val="000334C1"/>
    <w:rsid w:val="00056A87"/>
    <w:rsid w:val="00060001"/>
    <w:rsid w:val="000873F6"/>
    <w:rsid w:val="0009797B"/>
    <w:rsid w:val="000A0DE0"/>
    <w:rsid w:val="000B223D"/>
    <w:rsid w:val="000B286F"/>
    <w:rsid w:val="000D134B"/>
    <w:rsid w:val="00111912"/>
    <w:rsid w:val="001128B2"/>
    <w:rsid w:val="00124ED6"/>
    <w:rsid w:val="00126AD5"/>
    <w:rsid w:val="0013444F"/>
    <w:rsid w:val="0016600A"/>
    <w:rsid w:val="00167789"/>
    <w:rsid w:val="00180475"/>
    <w:rsid w:val="00181FF7"/>
    <w:rsid w:val="00194704"/>
    <w:rsid w:val="001B160B"/>
    <w:rsid w:val="001B66ED"/>
    <w:rsid w:val="001C043B"/>
    <w:rsid w:val="001F3E64"/>
    <w:rsid w:val="00203213"/>
    <w:rsid w:val="002060C4"/>
    <w:rsid w:val="002236D5"/>
    <w:rsid w:val="00226EFB"/>
    <w:rsid w:val="00237A4F"/>
    <w:rsid w:val="00237EBF"/>
    <w:rsid w:val="00243756"/>
    <w:rsid w:val="0025114B"/>
    <w:rsid w:val="002554F2"/>
    <w:rsid w:val="0026401A"/>
    <w:rsid w:val="00267409"/>
    <w:rsid w:val="0027193E"/>
    <w:rsid w:val="00292774"/>
    <w:rsid w:val="002930B1"/>
    <w:rsid w:val="002A4788"/>
    <w:rsid w:val="002C31B6"/>
    <w:rsid w:val="002C4E0C"/>
    <w:rsid w:val="002D0305"/>
    <w:rsid w:val="002D1B8B"/>
    <w:rsid w:val="002D45C0"/>
    <w:rsid w:val="002E7306"/>
    <w:rsid w:val="002F7042"/>
    <w:rsid w:val="00305758"/>
    <w:rsid w:val="003269A5"/>
    <w:rsid w:val="00331DCE"/>
    <w:rsid w:val="00342068"/>
    <w:rsid w:val="00352A17"/>
    <w:rsid w:val="00356702"/>
    <w:rsid w:val="00357583"/>
    <w:rsid w:val="003756D6"/>
    <w:rsid w:val="003A1F60"/>
    <w:rsid w:val="003B4AEF"/>
    <w:rsid w:val="003E55F8"/>
    <w:rsid w:val="003E5E49"/>
    <w:rsid w:val="003F1A9C"/>
    <w:rsid w:val="00415CF3"/>
    <w:rsid w:val="004217E4"/>
    <w:rsid w:val="00421A49"/>
    <w:rsid w:val="00453A7B"/>
    <w:rsid w:val="004657B8"/>
    <w:rsid w:val="00481B00"/>
    <w:rsid w:val="004936B2"/>
    <w:rsid w:val="004A28EA"/>
    <w:rsid w:val="004A5000"/>
    <w:rsid w:val="004A7774"/>
    <w:rsid w:val="004C3535"/>
    <w:rsid w:val="004D5626"/>
    <w:rsid w:val="004D6EA7"/>
    <w:rsid w:val="004F6F22"/>
    <w:rsid w:val="00510305"/>
    <w:rsid w:val="005228F6"/>
    <w:rsid w:val="00530CA2"/>
    <w:rsid w:val="005313B8"/>
    <w:rsid w:val="0053727A"/>
    <w:rsid w:val="005600EC"/>
    <w:rsid w:val="005635A6"/>
    <w:rsid w:val="005776E6"/>
    <w:rsid w:val="005B5B41"/>
    <w:rsid w:val="005D5E4C"/>
    <w:rsid w:val="005E3277"/>
    <w:rsid w:val="005E598D"/>
    <w:rsid w:val="005E6434"/>
    <w:rsid w:val="00620C6D"/>
    <w:rsid w:val="006337FD"/>
    <w:rsid w:val="006345D2"/>
    <w:rsid w:val="00650AA7"/>
    <w:rsid w:val="00672766"/>
    <w:rsid w:val="006829CD"/>
    <w:rsid w:val="00695C27"/>
    <w:rsid w:val="006A1E18"/>
    <w:rsid w:val="006B022C"/>
    <w:rsid w:val="006C7F5A"/>
    <w:rsid w:val="00736586"/>
    <w:rsid w:val="00740955"/>
    <w:rsid w:val="00762211"/>
    <w:rsid w:val="00791376"/>
    <w:rsid w:val="0079244A"/>
    <w:rsid w:val="007E2D64"/>
    <w:rsid w:val="007E5281"/>
    <w:rsid w:val="00811846"/>
    <w:rsid w:val="00831977"/>
    <w:rsid w:val="00836D9A"/>
    <w:rsid w:val="0085214F"/>
    <w:rsid w:val="0087048C"/>
    <w:rsid w:val="00871DB8"/>
    <w:rsid w:val="00877D71"/>
    <w:rsid w:val="00882004"/>
    <w:rsid w:val="00887E05"/>
    <w:rsid w:val="008A171A"/>
    <w:rsid w:val="008B00FA"/>
    <w:rsid w:val="008C4511"/>
    <w:rsid w:val="008C778D"/>
    <w:rsid w:val="008F180B"/>
    <w:rsid w:val="008F1C09"/>
    <w:rsid w:val="008F48B9"/>
    <w:rsid w:val="00902B33"/>
    <w:rsid w:val="009049BC"/>
    <w:rsid w:val="00910798"/>
    <w:rsid w:val="009143C6"/>
    <w:rsid w:val="009223AA"/>
    <w:rsid w:val="00932866"/>
    <w:rsid w:val="00951248"/>
    <w:rsid w:val="00951B4D"/>
    <w:rsid w:val="00956B4C"/>
    <w:rsid w:val="00967F46"/>
    <w:rsid w:val="009965CB"/>
    <w:rsid w:val="009975D9"/>
    <w:rsid w:val="009B5760"/>
    <w:rsid w:val="009C1B86"/>
    <w:rsid w:val="009D646A"/>
    <w:rsid w:val="009D79C2"/>
    <w:rsid w:val="009E52BF"/>
    <w:rsid w:val="009E66BF"/>
    <w:rsid w:val="00A06F1B"/>
    <w:rsid w:val="00A13C16"/>
    <w:rsid w:val="00A40CCC"/>
    <w:rsid w:val="00A61932"/>
    <w:rsid w:val="00A633B0"/>
    <w:rsid w:val="00A74D1E"/>
    <w:rsid w:val="00A75AA3"/>
    <w:rsid w:val="00A9436D"/>
    <w:rsid w:val="00AA1166"/>
    <w:rsid w:val="00AA35A8"/>
    <w:rsid w:val="00AB4965"/>
    <w:rsid w:val="00AE562D"/>
    <w:rsid w:val="00AF4084"/>
    <w:rsid w:val="00B36D66"/>
    <w:rsid w:val="00B8453F"/>
    <w:rsid w:val="00B85473"/>
    <w:rsid w:val="00BA166B"/>
    <w:rsid w:val="00BA79BD"/>
    <w:rsid w:val="00BC4A47"/>
    <w:rsid w:val="00BE5968"/>
    <w:rsid w:val="00BF2F24"/>
    <w:rsid w:val="00C019AB"/>
    <w:rsid w:val="00C62E97"/>
    <w:rsid w:val="00C6691E"/>
    <w:rsid w:val="00C902DC"/>
    <w:rsid w:val="00C90647"/>
    <w:rsid w:val="00CB3E40"/>
    <w:rsid w:val="00CB624D"/>
    <w:rsid w:val="00CC2554"/>
    <w:rsid w:val="00CC26EF"/>
    <w:rsid w:val="00CD798B"/>
    <w:rsid w:val="00CF22B3"/>
    <w:rsid w:val="00D0094D"/>
    <w:rsid w:val="00D227EB"/>
    <w:rsid w:val="00D35AA2"/>
    <w:rsid w:val="00D71BA7"/>
    <w:rsid w:val="00D762E6"/>
    <w:rsid w:val="00D86385"/>
    <w:rsid w:val="00D95726"/>
    <w:rsid w:val="00DA71DB"/>
    <w:rsid w:val="00DB472D"/>
    <w:rsid w:val="00DE4A7E"/>
    <w:rsid w:val="00DE5F88"/>
    <w:rsid w:val="00DF1795"/>
    <w:rsid w:val="00DF2298"/>
    <w:rsid w:val="00E067BA"/>
    <w:rsid w:val="00E57C0E"/>
    <w:rsid w:val="00E60EE1"/>
    <w:rsid w:val="00E6100C"/>
    <w:rsid w:val="00E92C5C"/>
    <w:rsid w:val="00EA4A7C"/>
    <w:rsid w:val="00EA61E6"/>
    <w:rsid w:val="00EA6D73"/>
    <w:rsid w:val="00EB74E8"/>
    <w:rsid w:val="00EC0F79"/>
    <w:rsid w:val="00ED1D0E"/>
    <w:rsid w:val="00EF33C0"/>
    <w:rsid w:val="00F07EF4"/>
    <w:rsid w:val="00F14FDA"/>
    <w:rsid w:val="00F17A5F"/>
    <w:rsid w:val="00F25915"/>
    <w:rsid w:val="00F30552"/>
    <w:rsid w:val="00F31D84"/>
    <w:rsid w:val="00F41B9C"/>
    <w:rsid w:val="00F46BDB"/>
    <w:rsid w:val="00F573E2"/>
    <w:rsid w:val="00F635FC"/>
    <w:rsid w:val="00F760C7"/>
    <w:rsid w:val="00FC3542"/>
    <w:rsid w:val="00FD031C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28C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E57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0402%20555%20946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sv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sv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ulie-Lam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am.julie@hotmail.com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sv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ulie-lam.github.io/" TargetMode="External"/><Relationship Id="rId22" Type="http://schemas.openxmlformats.org/officeDocument/2006/relationships/image" Target="media/image10.png"/><Relationship Id="rId27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ju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97B6A7C96F144ACB185C6A250A0A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2D773-321B-455C-B60A-A69F0E22FBD7}"/>
      </w:docPartPr>
      <w:docPartBody>
        <w:p w:rsidR="00D549AD" w:rsidRDefault="00403120">
          <w:pPr>
            <w:pStyle w:val="197B6A7C96F144ACB185C6A250A0AA73"/>
          </w:pPr>
          <w:r>
            <w:t>A B O U T  M E</w:t>
          </w:r>
        </w:p>
      </w:docPartBody>
    </w:docPart>
    <w:docPart>
      <w:docPartPr>
        <w:name w:val="CCC60FD5C11C4087A6BE182C865D5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9FA74-D9A3-43EB-8253-059A75593642}"/>
      </w:docPartPr>
      <w:docPartBody>
        <w:p w:rsidR="00D549AD" w:rsidRDefault="00403120">
          <w:pPr>
            <w:pStyle w:val="CCC60FD5C11C4087A6BE182C865D5E60"/>
          </w:pPr>
          <w:r>
            <w:t>Skills</w:t>
          </w:r>
        </w:p>
      </w:docPartBody>
    </w:docPart>
    <w:docPart>
      <w:docPartPr>
        <w:name w:val="A8E56725C0E34EBFAD9BF02747C41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ECB69-F05F-41C7-8CFD-D8169C207174}"/>
      </w:docPartPr>
      <w:docPartBody>
        <w:p w:rsidR="00D549AD" w:rsidRDefault="00403120">
          <w:pPr>
            <w:pStyle w:val="A8E56725C0E34EBFAD9BF02747C418B4"/>
          </w:pPr>
          <w:r>
            <w:t>C O N T A C T</w:t>
          </w:r>
        </w:p>
      </w:docPartBody>
    </w:docPart>
    <w:docPart>
      <w:docPartPr>
        <w:name w:val="42F4B82608AE4E53BD06D212310C0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7BBBF-EB2A-448B-BDCA-3F8EE4095B69}"/>
      </w:docPartPr>
      <w:docPartBody>
        <w:p w:rsidR="00D549AD" w:rsidRDefault="00403120">
          <w:pPr>
            <w:pStyle w:val="42F4B82608AE4E53BD06D212310C0470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D4"/>
    <w:rsid w:val="000400D4"/>
    <w:rsid w:val="00403120"/>
    <w:rsid w:val="00847090"/>
    <w:rsid w:val="00D5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7B6A7C96F144ACB185C6A250A0AA73">
    <w:name w:val="197B6A7C96F144ACB185C6A250A0AA73"/>
  </w:style>
  <w:style w:type="paragraph" w:customStyle="1" w:styleId="CCC60FD5C11C4087A6BE182C865D5E60">
    <w:name w:val="CCC60FD5C11C4087A6BE182C865D5E60"/>
  </w:style>
  <w:style w:type="paragraph" w:customStyle="1" w:styleId="A8E56725C0E34EBFAD9BF02747C418B4">
    <w:name w:val="A8E56725C0E34EBFAD9BF02747C418B4"/>
  </w:style>
  <w:style w:type="paragraph" w:customStyle="1" w:styleId="42F4B82608AE4E53BD06D212310C0470">
    <w:name w:val="42F4B82608AE4E53BD06D212310C04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5CB6CDC-81FF-4466-8F2E-E1AAB8435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resume.dotx</Template>
  <TotalTime>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2020-12-14T21:16:00Z</dcterms:created>
  <dcterms:modified xsi:type="dcterms:W3CDTF">2020-12-15T02:59:00Z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